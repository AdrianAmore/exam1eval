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34A4B5B9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  <w:bookmarkStart w:id="0" w:name="_GoBack"/>
      <w:bookmarkEnd w:id="0"/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exam1eval.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0391D1D0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examgit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75B0B894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llamada </w:t>
      </w:r>
      <w:proofErr w:type="spellStart"/>
      <w:r w:rsidR="000937D4">
        <w:t>examenbash</w:t>
      </w:r>
      <w:proofErr w:type="spellEnd"/>
      <w:r w:rsidR="00775266">
        <w:t>.</w:t>
      </w:r>
    </w:p>
    <w:p w14:paraId="17A5FF01" w14:textId="325AD5E9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examengit</w:t>
      </w:r>
      <w:proofErr w:type="spellEnd"/>
      <w:r w:rsidR="00695D27">
        <w:t>.</w:t>
      </w:r>
    </w:p>
    <w:p w14:paraId="61CD2076" w14:textId="1EB8641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Sigue en la rama.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33602A15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examenbash</w:t>
      </w:r>
      <w:proofErr w:type="spellEnd"/>
      <w:r w:rsidR="00C838CF">
        <w:t xml:space="preserve"> a master).</w:t>
      </w:r>
    </w:p>
    <w:p w14:paraId="0A1E3F40" w14:textId="7CA2CA89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proofErr w:type="spellStart"/>
      <w:r w:rsidR="00EA5CFF">
        <w:t>vExam</w:t>
      </w:r>
      <w:proofErr w:type="spellEnd"/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0C7B5649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cache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6FDABF0E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examClon</w:t>
      </w:r>
      <w:proofErr w:type="spellEnd"/>
      <w:r w:rsidR="0041399D">
        <w:t>.</w:t>
      </w:r>
    </w:p>
    <w:p w14:paraId="35E07120" w14:textId="106A29F9" w:rsidR="0041399D" w:rsidRDefault="00212BF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 de examen1eval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53D8E197" w14:textId="0FDD2D59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332158B2" w14:textId="6140625B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examClon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32450" w14:textId="77777777" w:rsidR="00B52425" w:rsidRDefault="00B52425" w:rsidP="00822617">
      <w:pPr>
        <w:spacing w:line="240" w:lineRule="auto"/>
      </w:pPr>
      <w:r>
        <w:separator/>
      </w:r>
    </w:p>
  </w:endnote>
  <w:endnote w:type="continuationSeparator" w:id="0">
    <w:p w14:paraId="1988CB00" w14:textId="77777777" w:rsidR="00B52425" w:rsidRDefault="00B52425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74E21" w14:textId="77777777" w:rsidR="00B52425" w:rsidRDefault="00B52425" w:rsidP="00822617">
      <w:pPr>
        <w:spacing w:line="240" w:lineRule="auto"/>
      </w:pPr>
      <w:r>
        <w:separator/>
      </w:r>
    </w:p>
  </w:footnote>
  <w:footnote w:type="continuationSeparator" w:id="0">
    <w:p w14:paraId="685EBE29" w14:textId="77777777" w:rsidR="00B52425" w:rsidRDefault="00B52425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3016546E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715114">
            <w:rPr>
              <w:b/>
              <w:sz w:val="21"/>
              <w:szCs w:val="21"/>
            </w:rPr>
            <w:t xml:space="preserve"> Adrián </w:t>
          </w:r>
          <w:proofErr w:type="spellStart"/>
          <w:r w:rsidR="00715114">
            <w:rPr>
              <w:b/>
              <w:sz w:val="21"/>
              <w:szCs w:val="21"/>
            </w:rPr>
            <w:t>Amore</w:t>
          </w:r>
          <w:proofErr w:type="spellEnd"/>
          <w:r w:rsidR="00715114">
            <w:rPr>
              <w:b/>
              <w:sz w:val="21"/>
              <w:szCs w:val="21"/>
            </w:rPr>
            <w:t xml:space="preserve"> Peris</w:t>
          </w:r>
        </w:p>
      </w:tc>
    </w:tr>
    <w:tr w:rsidR="00715114" w14:paraId="21A64288" w14:textId="77777777" w:rsidTr="00D90991">
      <w:trPr>
        <w:trHeight w:val="288"/>
      </w:trPr>
      <w:tc>
        <w:tcPr>
          <w:tcW w:w="2829" w:type="dxa"/>
        </w:tcPr>
        <w:p w14:paraId="626DF6BE" w14:textId="77777777" w:rsidR="00715114" w:rsidRDefault="00715114" w:rsidP="00411066"/>
      </w:tc>
      <w:tc>
        <w:tcPr>
          <w:tcW w:w="5659" w:type="dxa"/>
          <w:gridSpan w:val="2"/>
        </w:tcPr>
        <w:p w14:paraId="2F9FD474" w14:textId="77777777" w:rsidR="00715114" w:rsidRPr="00822617" w:rsidRDefault="00715114" w:rsidP="00411066">
          <w:pPr>
            <w:rPr>
              <w:b/>
              <w:sz w:val="21"/>
              <w:szCs w:val="21"/>
            </w:rPr>
          </w:pP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16780F"/>
    <w:rsid w:val="00182BF8"/>
    <w:rsid w:val="00191E96"/>
    <w:rsid w:val="001E3BA6"/>
    <w:rsid w:val="001F2C78"/>
    <w:rsid w:val="00212BFE"/>
    <w:rsid w:val="00216761"/>
    <w:rsid w:val="0021739E"/>
    <w:rsid w:val="00225BF4"/>
    <w:rsid w:val="00230348"/>
    <w:rsid w:val="002610AD"/>
    <w:rsid w:val="002D51EC"/>
    <w:rsid w:val="003163A3"/>
    <w:rsid w:val="00355144"/>
    <w:rsid w:val="003D46A6"/>
    <w:rsid w:val="00411066"/>
    <w:rsid w:val="0041399D"/>
    <w:rsid w:val="00454738"/>
    <w:rsid w:val="004902E7"/>
    <w:rsid w:val="006527E8"/>
    <w:rsid w:val="00695D27"/>
    <w:rsid w:val="006A1625"/>
    <w:rsid w:val="00715114"/>
    <w:rsid w:val="00725ED8"/>
    <w:rsid w:val="00775266"/>
    <w:rsid w:val="007B6391"/>
    <w:rsid w:val="007C2BEE"/>
    <w:rsid w:val="00822617"/>
    <w:rsid w:val="00A17C3E"/>
    <w:rsid w:val="00AC138A"/>
    <w:rsid w:val="00AD63E0"/>
    <w:rsid w:val="00AE173A"/>
    <w:rsid w:val="00B52425"/>
    <w:rsid w:val="00C838CF"/>
    <w:rsid w:val="00CC17D4"/>
    <w:rsid w:val="00CD0FBF"/>
    <w:rsid w:val="00D72EAD"/>
    <w:rsid w:val="00D90991"/>
    <w:rsid w:val="00D947BA"/>
    <w:rsid w:val="00E74ADC"/>
    <w:rsid w:val="00E75834"/>
    <w:rsid w:val="00E925B8"/>
    <w:rsid w:val="00EA55A7"/>
    <w:rsid w:val="00EA5CFF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29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ADRIAN AMORE PERIS</cp:lastModifiedBy>
  <cp:revision>35</cp:revision>
  <dcterms:created xsi:type="dcterms:W3CDTF">2020-11-11T05:51:00Z</dcterms:created>
  <dcterms:modified xsi:type="dcterms:W3CDTF">2020-11-11T15:33:00Z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